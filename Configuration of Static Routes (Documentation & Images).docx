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58EB" w14:textId="21F1E9A2" w:rsidR="00F9444C" w:rsidRPr="00BE26F7" w:rsidRDefault="00BE26F7">
      <w:pPr>
        <w:pStyle w:val="NoSpacing"/>
      </w:pPr>
      <w:r w:rsidRPr="00BE26F7">
        <w:t>Antonio Urdaneta</w:t>
      </w:r>
    </w:p>
    <w:p w14:paraId="00ADA63F" w14:textId="39AC3D3A" w:rsidR="0009680C" w:rsidRPr="00BE26F7" w:rsidRDefault="008F6B05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  <w:r w:rsidRPr="008F6B05">
        <w:rPr>
          <w:rFonts w:ascii="Times New Roman" w:eastAsia="Times New Roman" w:hAnsi="Times New Roman" w:cs="Times New Roman"/>
          <w:b/>
          <w:bCs/>
          <w:kern w:val="36"/>
          <w:lang w:eastAsia="en-US"/>
        </w:rPr>
        <w:t>Configuration of Static Routes</w:t>
      </w:r>
    </w:p>
    <w:p w14:paraId="711DBECA" w14:textId="77777777" w:rsidR="00BE26F7" w:rsidRDefault="00BE26F7" w:rsidP="00BE26F7">
      <w:pPr>
        <w:suppressAutoHyphens w:val="0"/>
        <w:spacing w:after="10" w:line="270" w:lineRule="auto"/>
        <w:ind w:firstLine="0"/>
      </w:pPr>
    </w:p>
    <w:p w14:paraId="72D4C2A3" w14:textId="7CE4D073" w:rsidR="00BE26F7" w:rsidRDefault="00BE26F7" w:rsidP="00BE26F7">
      <w:pPr>
        <w:suppressAutoHyphens w:val="0"/>
        <w:spacing w:after="10" w:line="270" w:lineRule="auto"/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Network Topology (Logical) </w:t>
      </w:r>
    </w:p>
    <w:p w14:paraId="55D345DC" w14:textId="159CA2C7" w:rsidR="005E70DB" w:rsidRDefault="004F7CD7" w:rsidP="00BE26F7">
      <w:pPr>
        <w:suppressAutoHyphens w:val="0"/>
        <w:spacing w:after="10" w:line="270" w:lineRule="auto"/>
        <w:ind w:firstLine="0"/>
      </w:pPr>
      <w:r w:rsidRPr="004F7CD7">
        <w:rPr>
          <w:noProof/>
        </w:rPr>
        <w:drawing>
          <wp:inline distT="0" distB="0" distL="0" distR="0" wp14:anchorId="2B719B49" wp14:editId="0115895A">
            <wp:extent cx="5943600" cy="2743835"/>
            <wp:effectExtent l="0" t="0" r="0" b="0"/>
            <wp:docPr id="196479401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94011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4E57" w14:textId="77777777" w:rsidR="005E70DB" w:rsidRDefault="005E70DB" w:rsidP="00BE26F7">
      <w:pPr>
        <w:suppressAutoHyphens w:val="0"/>
        <w:spacing w:after="10" w:line="270" w:lineRule="auto"/>
        <w:ind w:firstLine="0"/>
      </w:pPr>
    </w:p>
    <w:p w14:paraId="6184E39B" w14:textId="77777777" w:rsidR="003E3432" w:rsidRDefault="003E3432" w:rsidP="003E3432">
      <w:pPr>
        <w:suppressAutoHyphens w:val="0"/>
        <w:spacing w:after="9" w:line="271" w:lineRule="auto"/>
        <w:ind w:right="792" w:firstLine="0"/>
      </w:pPr>
      <w:r>
        <w:t xml:space="preserve">IPv4 Configurations </w:t>
      </w:r>
    </w:p>
    <w:p w14:paraId="2D5DD51B" w14:textId="03C5277B" w:rsidR="005E70DB" w:rsidRDefault="005E70DB" w:rsidP="003E3432">
      <w:pPr>
        <w:suppressAutoHyphens w:val="0"/>
        <w:spacing w:after="9" w:line="271" w:lineRule="auto"/>
        <w:ind w:right="792" w:firstLine="0"/>
      </w:pPr>
      <w:r w:rsidRPr="003129E3">
        <w:rPr>
          <w:noProof/>
        </w:rPr>
        <w:drawing>
          <wp:inline distT="0" distB="0" distL="0" distR="0" wp14:anchorId="3D8855C7" wp14:editId="4428AEC3">
            <wp:extent cx="5943600" cy="2140141"/>
            <wp:effectExtent l="0" t="0" r="0" b="0"/>
            <wp:docPr id="1758868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682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6F40" w14:textId="77777777" w:rsidR="003E3432" w:rsidRPr="00730CF2" w:rsidRDefault="003E3432" w:rsidP="00BE26F7">
      <w:pPr>
        <w:suppressAutoHyphens w:val="0"/>
        <w:spacing w:after="10" w:line="270" w:lineRule="auto"/>
        <w:ind w:firstLine="0"/>
      </w:pPr>
    </w:p>
    <w:p w14:paraId="145710BC" w14:textId="77777777" w:rsidR="004D4388" w:rsidRDefault="004D4388" w:rsidP="004D4388">
      <w:pPr>
        <w:suppressAutoHyphens w:val="0"/>
        <w:spacing w:after="9" w:line="271" w:lineRule="auto"/>
        <w:ind w:right="792" w:firstLine="0"/>
      </w:pPr>
    </w:p>
    <w:p w14:paraId="73D578A2" w14:textId="00FA107C" w:rsidR="004D4388" w:rsidRDefault="004D4388" w:rsidP="004D4388">
      <w:pPr>
        <w:suppressAutoHyphens w:val="0"/>
        <w:spacing w:after="9" w:line="271" w:lineRule="auto"/>
        <w:ind w:right="792" w:firstLine="0"/>
      </w:pPr>
      <w:r>
        <w:t xml:space="preserve">Screenshots of Switch A/B </w:t>
      </w:r>
    </w:p>
    <w:p w14:paraId="509F627D" w14:textId="77777777" w:rsidR="00AD1784" w:rsidRDefault="00AD1784" w:rsidP="00AD1784">
      <w:pPr>
        <w:suppressAutoHyphens w:val="0"/>
        <w:spacing w:after="9" w:line="271" w:lineRule="auto"/>
        <w:ind w:right="792" w:firstLine="0"/>
      </w:pPr>
      <w:r>
        <w:t xml:space="preserve">#show vlan </w:t>
      </w:r>
    </w:p>
    <w:p w14:paraId="5768485D" w14:textId="4D966F54" w:rsidR="00E614DD" w:rsidRDefault="002E676F">
      <w:pPr>
        <w:pStyle w:val="Bibliography"/>
      </w:pPr>
      <w:r w:rsidRPr="003129E3">
        <w:rPr>
          <w:noProof/>
        </w:rPr>
        <w:lastRenderedPageBreak/>
        <w:drawing>
          <wp:inline distT="0" distB="0" distL="0" distR="0" wp14:anchorId="1F39C7ED" wp14:editId="06B7A3D8">
            <wp:extent cx="5319221" cy="3010161"/>
            <wp:effectExtent l="0" t="0" r="0" b="0"/>
            <wp:docPr id="1856329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298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7036" w14:textId="5DBBA312" w:rsidR="000111C6" w:rsidRDefault="00423B12" w:rsidP="000111C6">
      <w:pPr>
        <w:ind w:left="-5" w:hanging="10"/>
        <w:rPr>
          <w:rFonts w:ascii="Times New Roman" w:eastAsia="Times New Roman" w:hAnsi="Times New Roman" w:cs="Times New Roman"/>
        </w:rPr>
      </w:pPr>
      <w:r w:rsidRPr="003129E3">
        <w:rPr>
          <w:noProof/>
        </w:rPr>
        <w:drawing>
          <wp:inline distT="0" distB="0" distL="0" distR="0" wp14:anchorId="026BCB53" wp14:editId="7C63E433">
            <wp:extent cx="5281118" cy="3010161"/>
            <wp:effectExtent l="0" t="0" r="0" b="0"/>
            <wp:docPr id="4427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1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96EA" w14:textId="03662102" w:rsidR="000111C6" w:rsidRDefault="00276E08" w:rsidP="000111C6">
      <w:pPr>
        <w:ind w:left="-5" w:hanging="10"/>
        <w:rPr>
          <w:rFonts w:ascii="Times New Roman" w:eastAsia="Times New Roman" w:hAnsi="Times New Roman" w:cs="Times New Roman"/>
        </w:rPr>
      </w:pPr>
      <w:r>
        <w:t>#show ip interface</w:t>
      </w:r>
    </w:p>
    <w:p w14:paraId="536E6B4A" w14:textId="490BEF91" w:rsidR="000111C6" w:rsidRDefault="00A130A1" w:rsidP="000111C6">
      <w:pPr>
        <w:ind w:left="-5" w:hanging="10"/>
        <w:rPr>
          <w:rFonts w:ascii="Times New Roman" w:eastAsia="Times New Roman" w:hAnsi="Times New Roman" w:cs="Times New Roman"/>
        </w:rPr>
      </w:pPr>
      <w:r w:rsidRPr="003129E3">
        <w:rPr>
          <w:noProof/>
        </w:rPr>
        <w:lastRenderedPageBreak/>
        <w:drawing>
          <wp:inline distT="0" distB="0" distL="0" distR="0" wp14:anchorId="69F26E1B" wp14:editId="1476F93F">
            <wp:extent cx="4397121" cy="5227773"/>
            <wp:effectExtent l="0" t="0" r="3810" b="0"/>
            <wp:docPr id="12472728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72865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658A" w14:textId="3F7151DD" w:rsidR="00810286" w:rsidRDefault="00810286" w:rsidP="000111C6">
      <w:pPr>
        <w:ind w:left="-5" w:hanging="10"/>
        <w:rPr>
          <w:rFonts w:ascii="Times New Roman" w:eastAsia="Times New Roman" w:hAnsi="Times New Roman" w:cs="Times New Roman"/>
        </w:rPr>
      </w:pPr>
      <w:r w:rsidRPr="003129E3">
        <w:rPr>
          <w:noProof/>
        </w:rPr>
        <w:lastRenderedPageBreak/>
        <w:drawing>
          <wp:inline distT="0" distB="0" distL="0" distR="0" wp14:anchorId="795E6E6A" wp14:editId="36BECCA6">
            <wp:extent cx="3444538" cy="5151566"/>
            <wp:effectExtent l="0" t="0" r="3810" b="0"/>
            <wp:docPr id="15231974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9747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B8D" w14:textId="77777777" w:rsidR="00EF31F5" w:rsidRDefault="00EF31F5" w:rsidP="00EF31F5">
      <w:pPr>
        <w:suppressAutoHyphens w:val="0"/>
        <w:spacing w:after="9" w:line="271" w:lineRule="auto"/>
        <w:ind w:right="792" w:firstLine="0"/>
      </w:pPr>
      <w:r>
        <w:t xml:space="preserve">Screenshots of Router A/B </w:t>
      </w:r>
    </w:p>
    <w:p w14:paraId="7A5B9C05" w14:textId="77777777" w:rsidR="006C377A" w:rsidRDefault="006C377A" w:rsidP="006C377A">
      <w:pPr>
        <w:suppressAutoHyphens w:val="0"/>
        <w:spacing w:after="9" w:line="271" w:lineRule="auto"/>
        <w:ind w:right="3034" w:firstLine="0"/>
      </w:pPr>
      <w:r>
        <w:t xml:space="preserve">[host]#show run </w:t>
      </w:r>
    </w:p>
    <w:p w14:paraId="7D3877DF" w14:textId="77777777" w:rsidR="006C377A" w:rsidRDefault="006C377A" w:rsidP="00EF31F5">
      <w:pPr>
        <w:suppressAutoHyphens w:val="0"/>
        <w:spacing w:after="9" w:line="271" w:lineRule="auto"/>
        <w:ind w:right="792" w:firstLine="0"/>
      </w:pPr>
    </w:p>
    <w:p w14:paraId="2D4489DD" w14:textId="5D2B91B3" w:rsidR="00EF31F5" w:rsidRDefault="005533F4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lastRenderedPageBreak/>
        <w:drawing>
          <wp:inline distT="0" distB="0" distL="0" distR="0" wp14:anchorId="6B816853" wp14:editId="5E8C325C">
            <wp:extent cx="3680779" cy="4930567"/>
            <wp:effectExtent l="0" t="0" r="0" b="3810"/>
            <wp:docPr id="361163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630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AFAF" w14:textId="2D90B82C" w:rsidR="002C640E" w:rsidRDefault="002C640E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lastRenderedPageBreak/>
        <w:drawing>
          <wp:inline distT="0" distB="0" distL="0" distR="0" wp14:anchorId="23F64388" wp14:editId="39898030">
            <wp:extent cx="3025402" cy="5121084"/>
            <wp:effectExtent l="0" t="0" r="3810" b="3810"/>
            <wp:docPr id="14984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1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CD0B" w14:textId="2912DA91" w:rsidR="007B55F6" w:rsidRDefault="007B55F6" w:rsidP="000111C6">
      <w:pPr>
        <w:ind w:left="-5" w:hanging="10"/>
      </w:pPr>
      <w:r>
        <w:t>[host]#show ip int brief</w:t>
      </w:r>
    </w:p>
    <w:p w14:paraId="091BDF2B" w14:textId="0D4D3836" w:rsidR="005C7ACD" w:rsidRDefault="005C7ACD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drawing>
          <wp:inline distT="0" distB="0" distL="0" distR="0" wp14:anchorId="66721CF2" wp14:editId="42CD6BFF">
            <wp:extent cx="5814564" cy="1386960"/>
            <wp:effectExtent l="0" t="0" r="0" b="3810"/>
            <wp:docPr id="132466427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64274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F16C" w14:textId="77777777" w:rsidR="00AF40B6" w:rsidRDefault="00AF40B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5EC0E022" w14:textId="70524FA3" w:rsidR="000111C6" w:rsidRDefault="001005B0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lastRenderedPageBreak/>
        <w:drawing>
          <wp:inline distT="0" distB="0" distL="0" distR="0" wp14:anchorId="20C617F4" wp14:editId="6A91A94E">
            <wp:extent cx="5814564" cy="1386960"/>
            <wp:effectExtent l="0" t="0" r="0" b="3810"/>
            <wp:docPr id="11710775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64274" name="Picture 1" descr="A white background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1575" w14:textId="77777777" w:rsidR="0019773F" w:rsidRDefault="0019773F" w:rsidP="0019773F">
      <w:pPr>
        <w:suppressAutoHyphens w:val="0"/>
        <w:spacing w:after="232" w:line="271" w:lineRule="auto"/>
        <w:ind w:right="3034" w:firstLine="0"/>
      </w:pPr>
    </w:p>
    <w:p w14:paraId="05354E7F" w14:textId="66EB70DD" w:rsidR="0019773F" w:rsidRDefault="00424F1F" w:rsidP="00D921F2">
      <w:pPr>
        <w:tabs>
          <w:tab w:val="left" w:pos="2448"/>
        </w:tabs>
        <w:suppressAutoHyphens w:val="0"/>
        <w:spacing w:after="232" w:line="271" w:lineRule="auto"/>
        <w:ind w:right="3034" w:firstLine="0"/>
      </w:pPr>
      <w:r>
        <w:t>[</w:t>
      </w:r>
      <w:r w:rsidR="0019773F">
        <w:t xml:space="preserve">host]#show ip route </w:t>
      </w:r>
      <w:r w:rsidR="00D921F2">
        <w:tab/>
      </w:r>
    </w:p>
    <w:p w14:paraId="03162C24" w14:textId="04A801AD" w:rsidR="00D921F2" w:rsidRDefault="00D921F2" w:rsidP="00D921F2">
      <w:pPr>
        <w:tabs>
          <w:tab w:val="left" w:pos="2448"/>
        </w:tabs>
        <w:suppressAutoHyphens w:val="0"/>
        <w:spacing w:after="232" w:line="271" w:lineRule="auto"/>
        <w:ind w:right="3034" w:firstLine="0"/>
      </w:pPr>
      <w:r w:rsidRPr="00EA3F7A">
        <w:rPr>
          <w:noProof/>
        </w:rPr>
        <w:drawing>
          <wp:inline distT="0" distB="0" distL="0" distR="0" wp14:anchorId="3C54FDDA" wp14:editId="239B60EA">
            <wp:extent cx="5410669" cy="3467400"/>
            <wp:effectExtent l="0" t="0" r="0" b="0"/>
            <wp:docPr id="2735043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431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AAE5" w14:textId="2E44B6A3" w:rsidR="000111C6" w:rsidRDefault="00D0201A" w:rsidP="000111C6">
      <w:pPr>
        <w:ind w:left="-5" w:hanging="10"/>
        <w:rPr>
          <w:rFonts w:ascii="Times New Roman" w:eastAsia="Times New Roman" w:hAnsi="Times New Roman" w:cs="Times New Roman"/>
        </w:rPr>
      </w:pPr>
      <w:r w:rsidRPr="00EA3F7A">
        <w:rPr>
          <w:noProof/>
        </w:rPr>
        <w:lastRenderedPageBreak/>
        <w:drawing>
          <wp:inline distT="0" distB="0" distL="0" distR="0" wp14:anchorId="1D1F5F83" wp14:editId="579FE554">
            <wp:extent cx="5723116" cy="3154953"/>
            <wp:effectExtent l="0" t="0" r="0" b="7620"/>
            <wp:docPr id="17227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7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8051" w14:textId="36A89F50" w:rsidR="0009680C" w:rsidRPr="0009680C" w:rsidRDefault="0009680C" w:rsidP="000111C6">
      <w:pPr>
        <w:ind w:firstLine="0"/>
        <w:rPr>
          <w:b/>
          <w:bCs/>
        </w:rPr>
      </w:pPr>
    </w:p>
    <w:sectPr w:rsidR="0009680C" w:rsidRPr="0009680C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164E" w14:textId="77777777" w:rsidR="00BE26F7" w:rsidRDefault="00BE26F7">
      <w:pPr>
        <w:spacing w:line="240" w:lineRule="auto"/>
      </w:pPr>
      <w:r>
        <w:separator/>
      </w:r>
    </w:p>
  </w:endnote>
  <w:endnote w:type="continuationSeparator" w:id="0">
    <w:p w14:paraId="4273024F" w14:textId="77777777" w:rsidR="00BE26F7" w:rsidRDefault="00BE2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5426" w14:textId="77777777" w:rsidR="00BE26F7" w:rsidRDefault="00BE26F7">
      <w:pPr>
        <w:spacing w:line="240" w:lineRule="auto"/>
      </w:pPr>
      <w:r>
        <w:separator/>
      </w:r>
    </w:p>
  </w:footnote>
  <w:footnote w:type="continuationSeparator" w:id="0">
    <w:p w14:paraId="6004518D" w14:textId="77777777" w:rsidR="00BE26F7" w:rsidRDefault="00BE2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7A0C" w14:textId="3AC7C7E8" w:rsidR="00E614DD" w:rsidRDefault="000111C6">
    <w:pPr>
      <w:pStyle w:val="Header"/>
    </w:pPr>
    <w:r>
      <w:t>Urdaneta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EC77" w14:textId="2AAC0354" w:rsidR="00E614DD" w:rsidRDefault="00BE26F7">
    <w:pPr>
      <w:pStyle w:val="Header"/>
    </w:pPr>
    <w:r>
      <w:t>Urdaneta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8935976"/>
    <w:multiLevelType w:val="hybridMultilevel"/>
    <w:tmpl w:val="82C08330"/>
    <w:lvl w:ilvl="0" w:tplc="3792480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2D2DE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E8BC54">
      <w:start w:val="1"/>
      <w:numFmt w:val="lowerRoman"/>
      <w:lvlText w:val="%3.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0ECD16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E9D4E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0B966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408840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7CF59E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42569A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B440BF"/>
    <w:multiLevelType w:val="hybridMultilevel"/>
    <w:tmpl w:val="29CAAD0A"/>
    <w:lvl w:ilvl="0" w:tplc="096E365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14E0C4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EE446">
      <w:start w:val="1"/>
      <w:numFmt w:val="lowerRoman"/>
      <w:lvlText w:val="%3.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30B410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6462C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C4A9C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E09092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C23CA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69726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9937685">
    <w:abstractNumId w:val="9"/>
  </w:num>
  <w:num w:numId="2" w16cid:durableId="1535653634">
    <w:abstractNumId w:val="7"/>
  </w:num>
  <w:num w:numId="3" w16cid:durableId="429544219">
    <w:abstractNumId w:val="6"/>
  </w:num>
  <w:num w:numId="4" w16cid:durableId="724374526">
    <w:abstractNumId w:val="5"/>
  </w:num>
  <w:num w:numId="5" w16cid:durableId="1319963968">
    <w:abstractNumId w:val="4"/>
  </w:num>
  <w:num w:numId="6" w16cid:durableId="1583299921">
    <w:abstractNumId w:val="8"/>
  </w:num>
  <w:num w:numId="7" w16cid:durableId="1351449818">
    <w:abstractNumId w:val="3"/>
  </w:num>
  <w:num w:numId="8" w16cid:durableId="1282567705">
    <w:abstractNumId w:val="2"/>
  </w:num>
  <w:num w:numId="9" w16cid:durableId="1548956166">
    <w:abstractNumId w:val="1"/>
  </w:num>
  <w:num w:numId="10" w16cid:durableId="1447845651">
    <w:abstractNumId w:val="0"/>
  </w:num>
  <w:num w:numId="11" w16cid:durableId="800808815">
    <w:abstractNumId w:val="12"/>
  </w:num>
  <w:num w:numId="12" w16cid:durableId="1576092086">
    <w:abstractNumId w:val="18"/>
  </w:num>
  <w:num w:numId="13" w16cid:durableId="1984309374">
    <w:abstractNumId w:val="19"/>
  </w:num>
  <w:num w:numId="14" w16cid:durableId="853494852">
    <w:abstractNumId w:val="14"/>
  </w:num>
  <w:num w:numId="15" w16cid:durableId="984774766">
    <w:abstractNumId w:val="22"/>
  </w:num>
  <w:num w:numId="16" w16cid:durableId="455221314">
    <w:abstractNumId w:val="16"/>
  </w:num>
  <w:num w:numId="17" w16cid:durableId="468279965">
    <w:abstractNumId w:val="11"/>
  </w:num>
  <w:num w:numId="18" w16cid:durableId="993414412">
    <w:abstractNumId w:val="10"/>
  </w:num>
  <w:num w:numId="19" w16cid:durableId="1035425814">
    <w:abstractNumId w:val="15"/>
  </w:num>
  <w:num w:numId="20" w16cid:durableId="1639604832">
    <w:abstractNumId w:val="23"/>
  </w:num>
  <w:num w:numId="21" w16cid:durableId="1847207331">
    <w:abstractNumId w:val="13"/>
  </w:num>
  <w:num w:numId="22" w16cid:durableId="1024869088">
    <w:abstractNumId w:val="20"/>
  </w:num>
  <w:num w:numId="23" w16cid:durableId="1197543706">
    <w:abstractNumId w:val="21"/>
  </w:num>
  <w:num w:numId="24" w16cid:durableId="19436845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F7"/>
    <w:rsid w:val="000111C6"/>
    <w:rsid w:val="00040CBB"/>
    <w:rsid w:val="0009680C"/>
    <w:rsid w:val="000B78C8"/>
    <w:rsid w:val="001005B0"/>
    <w:rsid w:val="001463B2"/>
    <w:rsid w:val="0019773F"/>
    <w:rsid w:val="001F62C0"/>
    <w:rsid w:val="00245E02"/>
    <w:rsid w:val="00276E08"/>
    <w:rsid w:val="002C640E"/>
    <w:rsid w:val="002E676F"/>
    <w:rsid w:val="00353B66"/>
    <w:rsid w:val="003E3432"/>
    <w:rsid w:val="00423B12"/>
    <w:rsid w:val="00424F1F"/>
    <w:rsid w:val="004A2675"/>
    <w:rsid w:val="004D4388"/>
    <w:rsid w:val="004F7139"/>
    <w:rsid w:val="004F7CD7"/>
    <w:rsid w:val="005533F4"/>
    <w:rsid w:val="005C7ACD"/>
    <w:rsid w:val="005E70DB"/>
    <w:rsid w:val="00691EC1"/>
    <w:rsid w:val="006C377A"/>
    <w:rsid w:val="007B55F6"/>
    <w:rsid w:val="007C53FB"/>
    <w:rsid w:val="00810286"/>
    <w:rsid w:val="008B7D18"/>
    <w:rsid w:val="008F1F97"/>
    <w:rsid w:val="008F4052"/>
    <w:rsid w:val="008F6B05"/>
    <w:rsid w:val="00983C0B"/>
    <w:rsid w:val="009D4EB3"/>
    <w:rsid w:val="00A130A1"/>
    <w:rsid w:val="00AD1784"/>
    <w:rsid w:val="00AF40B6"/>
    <w:rsid w:val="00B13D1B"/>
    <w:rsid w:val="00B818DF"/>
    <w:rsid w:val="00BB5031"/>
    <w:rsid w:val="00BE26F7"/>
    <w:rsid w:val="00D0201A"/>
    <w:rsid w:val="00D52117"/>
    <w:rsid w:val="00D921F2"/>
    <w:rsid w:val="00DB0D39"/>
    <w:rsid w:val="00E14005"/>
    <w:rsid w:val="00E614DD"/>
    <w:rsid w:val="00EE606D"/>
    <w:rsid w:val="00EF31F5"/>
    <w:rsid w:val="00F01246"/>
    <w:rsid w:val="00F9444C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2081D"/>
  <w15:chartTrackingRefBased/>
  <w15:docId w15:val="{059FAD83-35DE-4E1E-B568-05345A7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table" w:customStyle="1" w:styleId="TableGrid0">
    <w:name w:val="TableGrid"/>
    <w:rsid w:val="000111C6"/>
    <w:pPr>
      <w:spacing w:line="240" w:lineRule="auto"/>
      <w:ind w:firstLine="0"/>
    </w:pPr>
    <w:rPr>
      <w:kern w:val="2"/>
      <w:sz w:val="22"/>
      <w:szCs w:val="2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9</TotalTime>
  <Pages>8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urdaneta</dc:creator>
  <cp:keywords/>
  <dc:description/>
  <cp:lastModifiedBy>antonio urdaneta</cp:lastModifiedBy>
  <cp:revision>28</cp:revision>
  <dcterms:created xsi:type="dcterms:W3CDTF">2024-02-01T22:17:00Z</dcterms:created>
  <dcterms:modified xsi:type="dcterms:W3CDTF">2024-02-01T22:35:00Z</dcterms:modified>
  <cp:version/>
</cp:coreProperties>
</file>